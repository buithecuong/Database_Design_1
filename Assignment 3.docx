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42F4" w14:textId="6AE97D72" w:rsidR="00933381" w:rsidRDefault="00E27E5A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483C60">
        <w:rPr>
          <w:b/>
          <w:sz w:val="28"/>
          <w:szCs w:val="28"/>
        </w:rPr>
        <w:t>3</w:t>
      </w:r>
      <w:r w:rsidR="00933381">
        <w:rPr>
          <w:b/>
          <w:sz w:val="28"/>
          <w:szCs w:val="28"/>
        </w:rPr>
        <w:t xml:space="preserve">: </w:t>
      </w:r>
    </w:p>
    <w:p w14:paraId="1A7E75B4" w14:textId="57632F03" w:rsidR="009A67DE" w:rsidRDefault="009A67DE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Name: The Cuong, Bui</w:t>
      </w:r>
    </w:p>
    <w:p w14:paraId="130F7669" w14:textId="0FDB3D57" w:rsidR="009A67DE" w:rsidRDefault="009A67DE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ID: C0770339</w:t>
      </w:r>
    </w:p>
    <w:p w14:paraId="68CCF1FE" w14:textId="40515948" w:rsidR="009A67DE" w:rsidRDefault="009A67DE" w:rsidP="00100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Nov 4, 2019</w:t>
      </w:r>
      <w:bookmarkStart w:id="0" w:name="_GoBack"/>
      <w:bookmarkEnd w:id="0"/>
    </w:p>
    <w:p w14:paraId="2CE6855E" w14:textId="22972AA9" w:rsidR="005D2F5E" w:rsidRDefault="005D2F5E" w:rsidP="00100947">
      <w:pPr>
        <w:rPr>
          <w:b/>
          <w:sz w:val="28"/>
          <w:szCs w:val="28"/>
        </w:rPr>
      </w:pPr>
    </w:p>
    <w:p w14:paraId="1C4C6220" w14:textId="6ECF8946" w:rsidR="005D2F5E" w:rsidRDefault="005D2F5E" w:rsidP="005D2F5E">
      <w:pPr>
        <w:pStyle w:val="ListParagraph"/>
        <w:numPr>
          <w:ilvl w:val="0"/>
          <w:numId w:val="18"/>
        </w:numPr>
      </w:pPr>
      <w:r>
        <w:t>Write SQL code that will create the table structure for a table named EMP_1. Remember that the JOB_CODE is the foreign key to JOB table.</w:t>
      </w:r>
    </w:p>
    <w:p w14:paraId="0052428B" w14:textId="55405319" w:rsidR="005D2F5E" w:rsidRDefault="005D2F5E" w:rsidP="005D2F5E">
      <w:pPr>
        <w:pStyle w:val="ListParagraph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C0BA4E" wp14:editId="3C49D9B2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AB6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4BEDEE" w14:textId="78315881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F3B116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ADD4294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4FFA57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439586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3CC1F2F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Job_description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48D4F7F5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D396073" w14:textId="59D14261" w:rsidR="005D2F5E" w:rsidRDefault="007808F4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5D87AF3B" wp14:editId="395A573B">
            <wp:extent cx="30575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C2C" w14:textId="4A648444" w:rsidR="007808F4" w:rsidRDefault="007808F4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D330E35" w14:textId="77777777" w:rsidR="007808F4" w:rsidRDefault="007808F4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D35EB94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89B5166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EMP_NUM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8E9E95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EMP_LNAME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667C84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EMP_FNAME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3AB3E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EMP_INITIAL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8D5AD0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EMP_HIREDATE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E1CFFA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F491AB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543E3" w14:textId="7777777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8A0B1E" w14:textId="097C9AA7" w:rsidR="005D2F5E" w:rsidRDefault="005D2F5E" w:rsidP="005D2F5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0C45A3E8" w14:textId="66ADA756" w:rsidR="007808F4" w:rsidRDefault="007808F4" w:rsidP="005D2F5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F986F4" w14:textId="77777777" w:rsidR="007808F4" w:rsidRDefault="007808F4" w:rsidP="005D2F5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BC8F1F" w14:textId="2E0030B5" w:rsidR="007808F4" w:rsidRPr="005D2F5E" w:rsidRDefault="007808F4" w:rsidP="005D2F5E">
      <w:pPr>
        <w:pStyle w:val="ListParagraph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595AE8" wp14:editId="7701573C">
            <wp:extent cx="31242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7FEE" w14:textId="77777777" w:rsidR="005D2F5E" w:rsidRPr="005D2F5E" w:rsidRDefault="005D2F5E" w:rsidP="005D2F5E">
      <w:pPr>
        <w:pStyle w:val="ListParagraph"/>
        <w:numPr>
          <w:ilvl w:val="0"/>
          <w:numId w:val="18"/>
        </w:numPr>
        <w:tabs>
          <w:tab w:val="left" w:pos="8310"/>
        </w:tabs>
        <w:rPr>
          <w:b/>
          <w:sz w:val="28"/>
          <w:szCs w:val="28"/>
        </w:rPr>
      </w:pPr>
      <w:r>
        <w:t>Write a SQL codes to populate the EMP_1 as below:</w:t>
      </w:r>
    </w:p>
    <w:p w14:paraId="69AEBE81" w14:textId="4854C871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'HUMAN RESOURCE'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CF3B85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'500'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'IT ENGINEERING'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C2B434A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'501'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'SOFT DEVELOPER ENGINEERING'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C17654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'502'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'SOFT TESTER ENGINEERING'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E54583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'503'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'PROJECT MANAGER'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A899FD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'504'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'PROJECT MANAGER'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28723A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'505'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'DIRECTOR'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B2E374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'506'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CC9E74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EE77C4B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spell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JOB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980CE8" w14:textId="77777777" w:rsidR="005D2F5E" w:rsidRPr="005D2F5E" w:rsidRDefault="005D2F5E" w:rsidP="00E860A1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133FAF2" w14:textId="7407ECAA" w:rsidR="005D2F5E" w:rsidRPr="005D2F5E" w:rsidRDefault="007808F4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6F0F34FC" wp14:editId="357091DF">
            <wp:extent cx="35814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783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C745F03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sz w:val="19"/>
          <w:szCs w:val="19"/>
          <w:lang w:val="en-US"/>
        </w:rPr>
        <w:t>101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'NEWS'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'G'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'02-01-2011'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'502'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6DC870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sz w:val="19"/>
          <w:szCs w:val="19"/>
          <w:lang w:val="en-US"/>
        </w:rPr>
        <w:t>102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'SENIOR'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'DAVID'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'H'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'01-09-2014'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'500'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AF3C11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sz w:val="19"/>
          <w:szCs w:val="19"/>
          <w:lang w:val="en-US"/>
        </w:rPr>
        <w:t>103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'JOHNSON'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'ALICE'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'J'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'07-06-2013'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'500'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2A027AE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sz w:val="19"/>
          <w:szCs w:val="19"/>
          <w:lang w:val="en-US"/>
        </w:rPr>
        <w:t>104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'ALONZO'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'MARIA'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'L'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'09-02-2016'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1EE6F9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D2F5E">
        <w:rPr>
          <w:rFonts w:ascii="Consolas" w:hAnsi="Consolas" w:cs="Consolas"/>
          <w:sz w:val="19"/>
          <w:szCs w:val="19"/>
          <w:lang w:val="en-US"/>
        </w:rPr>
        <w:t>105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'RADILFO'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'RALK'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'Y'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'05-05-2015'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FF0000"/>
          <w:sz w:val="19"/>
          <w:szCs w:val="19"/>
          <w:lang w:val="en-US"/>
        </w:rPr>
        <w:t>'506'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8FB11B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C8A19B1" w14:textId="77777777" w:rsidR="005D2F5E" w:rsidRPr="005D2F5E" w:rsidRDefault="005D2F5E" w:rsidP="0099117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2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2F5E"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 w:rsidRPr="005D2F5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F70FEE" w14:textId="0F4F8D28" w:rsidR="002E26BE" w:rsidRDefault="007808F4" w:rsidP="005D2F5E">
      <w:pPr>
        <w:pStyle w:val="ListParagraph"/>
        <w:tabs>
          <w:tab w:val="left" w:pos="8310"/>
        </w:tabs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DFBAEC" wp14:editId="7912B5DD">
            <wp:extent cx="54197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CEA" w:rsidRPr="005D2F5E">
        <w:rPr>
          <w:b/>
          <w:sz w:val="28"/>
          <w:szCs w:val="28"/>
        </w:rPr>
        <w:tab/>
      </w:r>
    </w:p>
    <w:p w14:paraId="79E6F7AB" w14:textId="2CB8478B" w:rsidR="0099117D" w:rsidRDefault="0099117D" w:rsidP="005D2F5E">
      <w:pPr>
        <w:pStyle w:val="ListParagraph"/>
        <w:tabs>
          <w:tab w:val="left" w:pos="8310"/>
        </w:tabs>
        <w:rPr>
          <w:b/>
          <w:sz w:val="28"/>
          <w:szCs w:val="28"/>
        </w:rPr>
      </w:pPr>
    </w:p>
    <w:p w14:paraId="349D730B" w14:textId="175334C8" w:rsidR="0099117D" w:rsidRDefault="0099117D" w:rsidP="005D2F5E">
      <w:pPr>
        <w:pStyle w:val="ListParagraph"/>
        <w:tabs>
          <w:tab w:val="left" w:pos="8310"/>
        </w:tabs>
        <w:rPr>
          <w:b/>
          <w:sz w:val="28"/>
          <w:szCs w:val="28"/>
        </w:rPr>
      </w:pPr>
    </w:p>
    <w:p w14:paraId="1BC76FF3" w14:textId="77777777" w:rsidR="0099117D" w:rsidRDefault="0099117D" w:rsidP="005D2F5E">
      <w:pPr>
        <w:pStyle w:val="ListParagraph"/>
        <w:tabs>
          <w:tab w:val="left" w:pos="8310"/>
        </w:tabs>
      </w:pPr>
      <w:r>
        <w:t>3. Write the SQL code that changes the job code 500 for the employee number 103.</w:t>
      </w:r>
    </w:p>
    <w:p w14:paraId="25008077" w14:textId="262DEFA6" w:rsidR="0099117D" w:rsidRDefault="0099117D" w:rsidP="005D2F5E">
      <w:pPr>
        <w:pStyle w:val="ListParagraph"/>
        <w:tabs>
          <w:tab w:val="left" w:pos="8310"/>
        </w:tabs>
      </w:pPr>
    </w:p>
    <w:p w14:paraId="38DD1B79" w14:textId="2F84D666" w:rsidR="00F71649" w:rsidRDefault="00F71649" w:rsidP="00F71649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Alter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DB</w:t>
      </w:r>
    </w:p>
    <w:p w14:paraId="1573BAD7" w14:textId="77777777" w:rsidR="00F71649" w:rsidRDefault="00F71649" w:rsidP="00F7164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FK__EMP_1__JOB_CODE__1273C1CD</w:t>
      </w:r>
    </w:p>
    <w:p w14:paraId="320DCDF1" w14:textId="77777777" w:rsidR="009E75F8" w:rsidRDefault="009E75F8" w:rsidP="009E75F8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'501'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4F8893" w14:textId="47E65833" w:rsidR="00F71649" w:rsidRDefault="00010A22" w:rsidP="005D2F5E">
      <w:pPr>
        <w:pStyle w:val="ListParagraph"/>
        <w:tabs>
          <w:tab w:val="left" w:pos="8310"/>
        </w:tabs>
      </w:pPr>
      <w:r>
        <w:rPr>
          <w:noProof/>
          <w:lang w:val="en-US"/>
        </w:rPr>
        <w:drawing>
          <wp:inline distT="0" distB="0" distL="0" distR="0" wp14:anchorId="6AD26A73" wp14:editId="254ABA63">
            <wp:extent cx="575310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186" w14:textId="77777777" w:rsidR="00010A22" w:rsidRDefault="0099117D" w:rsidP="005D2F5E">
      <w:pPr>
        <w:pStyle w:val="ListParagraph"/>
        <w:tabs>
          <w:tab w:val="left" w:pos="8310"/>
        </w:tabs>
      </w:pPr>
      <w:r>
        <w:t xml:space="preserve"> 4. Write a SQL code to delete a row with person with the name </w:t>
      </w:r>
      <w:proofErr w:type="spellStart"/>
      <w:r>
        <w:t>Ralk</w:t>
      </w:r>
      <w:proofErr w:type="spellEnd"/>
      <w:r>
        <w:t xml:space="preserve"> </w:t>
      </w:r>
      <w:proofErr w:type="spellStart"/>
      <w:r>
        <w:t>Radolfo</w:t>
      </w:r>
      <w:proofErr w:type="spellEnd"/>
      <w:r>
        <w:t xml:space="preserve"> with hire date 05-05-2015. </w:t>
      </w:r>
    </w:p>
    <w:p w14:paraId="002D14BD" w14:textId="77777777" w:rsidR="00010A22" w:rsidRDefault="00010A22" w:rsidP="00010A2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D301F0" w14:textId="5C8133CE" w:rsidR="00010A22" w:rsidRDefault="00010A22" w:rsidP="00010A2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EMP_FNAME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'RALK'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EMP_LNAME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'RADILFO'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EMP_HIREDATE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'05-05-2015'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AD58ED" w14:textId="0C396454" w:rsidR="00010A22" w:rsidRDefault="00010A22" w:rsidP="00010A2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CA9108" w14:textId="380AB97D" w:rsidR="00010A22" w:rsidRDefault="00010A22" w:rsidP="00010A2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E7AD14C" wp14:editId="18BBFEC5">
            <wp:extent cx="55911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1DEB" w14:textId="77777777" w:rsidR="00010A22" w:rsidRDefault="00010A22" w:rsidP="005D2F5E">
      <w:pPr>
        <w:pStyle w:val="ListParagraph"/>
        <w:tabs>
          <w:tab w:val="left" w:pos="8310"/>
        </w:tabs>
      </w:pPr>
    </w:p>
    <w:p w14:paraId="665A27F6" w14:textId="3EDD1E23" w:rsidR="00010A22" w:rsidRDefault="0099117D" w:rsidP="005D2F5E">
      <w:pPr>
        <w:pStyle w:val="ListParagraph"/>
        <w:tabs>
          <w:tab w:val="left" w:pos="8310"/>
        </w:tabs>
      </w:pPr>
      <w:r>
        <w:t xml:space="preserve">5. Write a SQL code that will find the count of the employees hired after 01-02-2011. </w:t>
      </w:r>
    </w:p>
    <w:p w14:paraId="1620763D" w14:textId="7664C13F" w:rsidR="00010A22" w:rsidRDefault="00010A22" w:rsidP="00010A2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'count of the employees hired after 01-02-2011'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EMP_HIREDATE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'01-02-2011'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568BD8" w14:textId="42ABDAC5" w:rsidR="00010A22" w:rsidRDefault="00010A22" w:rsidP="00010A2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55F494A0" wp14:editId="22F6AEE5">
            <wp:extent cx="328612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B11" w14:textId="77777777" w:rsidR="00010A22" w:rsidRDefault="00010A22" w:rsidP="005D2F5E">
      <w:pPr>
        <w:pStyle w:val="ListParagraph"/>
        <w:tabs>
          <w:tab w:val="left" w:pos="8310"/>
        </w:tabs>
      </w:pPr>
    </w:p>
    <w:p w14:paraId="39130AB7" w14:textId="77777777" w:rsidR="0014299A" w:rsidRDefault="0099117D" w:rsidP="005D2F5E">
      <w:pPr>
        <w:pStyle w:val="ListParagraph"/>
        <w:tabs>
          <w:tab w:val="left" w:pos="8310"/>
        </w:tabs>
      </w:pPr>
      <w:r>
        <w:t xml:space="preserve">6. Write a SQL code that print the name of all the employees ordered by last name first and then their employee number having job codes &gt; 200. </w:t>
      </w:r>
    </w:p>
    <w:p w14:paraId="44AD6368" w14:textId="3A1EF21A" w:rsidR="0014299A" w:rsidRDefault="0014299A" w:rsidP="005D2F5E">
      <w:pPr>
        <w:pStyle w:val="ListParagraph"/>
        <w:tabs>
          <w:tab w:val="left" w:pos="8310"/>
        </w:tabs>
      </w:pPr>
    </w:p>
    <w:p w14:paraId="33EB8A07" w14:textId="77777777" w:rsidR="0014299A" w:rsidRDefault="0014299A" w:rsidP="001429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EMP_LNAME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EMP_FNAME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JOB_CODE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EMP_FNAME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03AB220" w14:textId="77777777" w:rsidR="0014299A" w:rsidRDefault="0014299A" w:rsidP="005D2F5E">
      <w:pPr>
        <w:pStyle w:val="ListParagraph"/>
        <w:tabs>
          <w:tab w:val="left" w:pos="8310"/>
        </w:tabs>
      </w:pPr>
    </w:p>
    <w:p w14:paraId="756C731E" w14:textId="77777777" w:rsidR="0014299A" w:rsidRDefault="0014299A" w:rsidP="005D2F5E">
      <w:pPr>
        <w:pStyle w:val="ListParagraph"/>
        <w:tabs>
          <w:tab w:val="left" w:pos="8310"/>
        </w:tabs>
      </w:pPr>
    </w:p>
    <w:p w14:paraId="6E1C9094" w14:textId="09196FAB" w:rsidR="0099117D" w:rsidRDefault="0099117D" w:rsidP="005D2F5E">
      <w:pPr>
        <w:pStyle w:val="ListParagraph"/>
        <w:tabs>
          <w:tab w:val="left" w:pos="8310"/>
        </w:tabs>
      </w:pPr>
      <w:r>
        <w:t>7. Write a SQL code that updates employee EMP_FNAME to Sara with EMP_NUM 101.</w:t>
      </w:r>
    </w:p>
    <w:p w14:paraId="2FDDB3EF" w14:textId="674CB63B" w:rsidR="00E27E5A" w:rsidRDefault="00E27E5A" w:rsidP="005D2F5E">
      <w:pPr>
        <w:pStyle w:val="ListParagraph"/>
        <w:tabs>
          <w:tab w:val="left" w:pos="8310"/>
        </w:tabs>
      </w:pPr>
    </w:p>
    <w:p w14:paraId="75C6A049" w14:textId="77777777" w:rsidR="00E27E5A" w:rsidRDefault="00E27E5A" w:rsidP="00E27E5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EMP_1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EMP_FNAME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'Sara'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EMP_NUM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F7F08B" w14:textId="600011FE" w:rsidR="00E27E5A" w:rsidRDefault="00E27E5A" w:rsidP="005D2F5E">
      <w:pPr>
        <w:pStyle w:val="ListParagraph"/>
        <w:tabs>
          <w:tab w:val="left" w:pos="8310"/>
        </w:tabs>
        <w:rPr>
          <w:b/>
          <w:sz w:val="28"/>
          <w:szCs w:val="28"/>
        </w:rPr>
      </w:pPr>
    </w:p>
    <w:p w14:paraId="7DBF38AD" w14:textId="4912C98E" w:rsidR="00E27E5A" w:rsidRPr="005D2F5E" w:rsidRDefault="00E27E5A" w:rsidP="005D2F5E">
      <w:pPr>
        <w:pStyle w:val="ListParagraph"/>
        <w:tabs>
          <w:tab w:val="left" w:pos="8310"/>
        </w:tabs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CB1A22" wp14:editId="3AB68A7B">
            <wp:extent cx="501015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D82" w14:textId="555EBB54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2E455CF5" w14:textId="360BFBDF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04CA5DD3" w14:textId="627E29E3" w:rsidR="000D43C3" w:rsidRDefault="000D43C3" w:rsidP="00AB7CEA">
      <w:pPr>
        <w:tabs>
          <w:tab w:val="left" w:pos="8310"/>
        </w:tabs>
        <w:rPr>
          <w:b/>
          <w:sz w:val="28"/>
          <w:szCs w:val="28"/>
        </w:rPr>
      </w:pPr>
    </w:p>
    <w:p w14:paraId="1D19D92F" w14:textId="03ADB340" w:rsidR="000D43C3" w:rsidRDefault="000D43C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0D43C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6B96C" w14:textId="77777777" w:rsidR="006218D8" w:rsidRDefault="006218D8" w:rsidP="007D25A4">
      <w:r>
        <w:separator/>
      </w:r>
    </w:p>
  </w:endnote>
  <w:endnote w:type="continuationSeparator" w:id="0">
    <w:p w14:paraId="46571CCE" w14:textId="77777777" w:rsidR="006218D8" w:rsidRDefault="006218D8" w:rsidP="007D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7D25A4" w14:paraId="6729F641" w14:textId="77777777" w:rsidTr="007D25A4">
      <w:tc>
        <w:tcPr>
          <w:tcW w:w="9576" w:type="dxa"/>
          <w:tcBorders>
            <w:left w:val="nil"/>
            <w:bottom w:val="nil"/>
            <w:right w:val="nil"/>
          </w:tcBorders>
        </w:tcPr>
        <w:p w14:paraId="5D06C114" w14:textId="77777777" w:rsidR="007D25A4" w:rsidRPr="007D25A4" w:rsidRDefault="007E107F" w:rsidP="00FC4657">
          <w:pPr>
            <w:pStyle w:val="Foot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© </w:t>
          </w:r>
          <w:r w:rsidR="007D25A4" w:rsidRPr="007D25A4">
            <w:rPr>
              <w:b/>
              <w:sz w:val="16"/>
              <w:szCs w:val="16"/>
            </w:rPr>
            <w:t xml:space="preserve"> LAMBTON COLLEGE IN TORONTO</w:t>
          </w:r>
        </w:p>
      </w:tc>
    </w:tr>
  </w:tbl>
  <w:p w14:paraId="4FD8FB39" w14:textId="77777777" w:rsidR="007D25A4" w:rsidRDefault="007D2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67203" w14:textId="77777777" w:rsidR="006218D8" w:rsidRDefault="006218D8" w:rsidP="007D25A4">
      <w:r>
        <w:separator/>
      </w:r>
    </w:p>
  </w:footnote>
  <w:footnote w:type="continuationSeparator" w:id="0">
    <w:p w14:paraId="41A7C8CE" w14:textId="77777777" w:rsidR="006218D8" w:rsidRDefault="006218D8" w:rsidP="007D2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3"/>
      <w:gridCol w:w="5463"/>
    </w:tblGrid>
    <w:tr w:rsidR="007D25A4" w14:paraId="5D9330CB" w14:textId="77777777" w:rsidTr="004E1CE2">
      <w:trPr>
        <w:trHeight w:val="1155"/>
      </w:trPr>
      <w:tc>
        <w:tcPr>
          <w:tcW w:w="5463" w:type="dxa"/>
        </w:tcPr>
        <w:p w14:paraId="2CE9E8C8" w14:textId="77777777" w:rsidR="007D25A4" w:rsidRDefault="007D25A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1BCC67B" wp14:editId="621725D0">
                <wp:extent cx="1790700" cy="711505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3" w:type="dxa"/>
        </w:tcPr>
        <w:p w14:paraId="24940511" w14:textId="00E1AE17" w:rsidR="007D25A4" w:rsidRPr="004E1CE2" w:rsidRDefault="00E27E5A" w:rsidP="00C379E9">
          <w:pPr>
            <w:pStyle w:val="Header"/>
            <w:rPr>
              <w:sz w:val="48"/>
              <w:szCs w:val="48"/>
            </w:rPr>
          </w:pPr>
          <w:r>
            <w:t>[Database and SQL CSD 2204]</w:t>
          </w:r>
        </w:p>
      </w:tc>
    </w:tr>
  </w:tbl>
  <w:p w14:paraId="72C3D0DB" w14:textId="77777777" w:rsidR="007D25A4" w:rsidRDefault="007D25A4">
    <w:pPr>
      <w:pStyle w:val="Header"/>
    </w:pPr>
  </w:p>
  <w:p w14:paraId="5D305E17" w14:textId="77777777" w:rsidR="007D25A4" w:rsidRDefault="007D2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ADC"/>
    <w:multiLevelType w:val="hybridMultilevel"/>
    <w:tmpl w:val="BE2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706"/>
    <w:multiLevelType w:val="hybridMultilevel"/>
    <w:tmpl w:val="638C7C62"/>
    <w:lvl w:ilvl="0" w:tplc="554222D0">
      <w:start w:val="1"/>
      <w:numFmt w:val="decimal"/>
      <w:lvlText w:val="%1."/>
      <w:lvlJc w:val="left"/>
      <w:pPr>
        <w:ind w:left="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BC65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2AA8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2F9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0628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0464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08F6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EE9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8251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408D"/>
    <w:multiLevelType w:val="hybridMultilevel"/>
    <w:tmpl w:val="396E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2F77"/>
    <w:multiLevelType w:val="multilevel"/>
    <w:tmpl w:val="6D002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6434"/>
    <w:multiLevelType w:val="multilevel"/>
    <w:tmpl w:val="D01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318C"/>
    <w:multiLevelType w:val="hybridMultilevel"/>
    <w:tmpl w:val="5BBA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E0893"/>
    <w:multiLevelType w:val="hybridMultilevel"/>
    <w:tmpl w:val="0E7AD0C6"/>
    <w:lvl w:ilvl="0" w:tplc="04090019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15F4E"/>
    <w:multiLevelType w:val="hybridMultilevel"/>
    <w:tmpl w:val="69F8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531"/>
    <w:multiLevelType w:val="multilevel"/>
    <w:tmpl w:val="C8727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F0F47"/>
    <w:multiLevelType w:val="hybridMultilevel"/>
    <w:tmpl w:val="51AC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151D0"/>
    <w:multiLevelType w:val="multilevel"/>
    <w:tmpl w:val="BAEEE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96F24"/>
    <w:multiLevelType w:val="multilevel"/>
    <w:tmpl w:val="2AD24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07E1B"/>
    <w:multiLevelType w:val="hybridMultilevel"/>
    <w:tmpl w:val="0ACE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E5FA7"/>
    <w:multiLevelType w:val="multilevel"/>
    <w:tmpl w:val="C66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36E8C"/>
    <w:multiLevelType w:val="hybridMultilevel"/>
    <w:tmpl w:val="8526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25EBB"/>
    <w:multiLevelType w:val="hybridMultilevel"/>
    <w:tmpl w:val="9596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133DB"/>
    <w:multiLevelType w:val="hybridMultilevel"/>
    <w:tmpl w:val="1B0AD43C"/>
    <w:lvl w:ilvl="0" w:tplc="9B6E6286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CF7C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C4F5BC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C8F02C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F0EFBE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EA9B0C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C2AE5A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C162E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05DE2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A45E9"/>
    <w:multiLevelType w:val="multilevel"/>
    <w:tmpl w:val="8ABCD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0"/>
  </w:num>
  <w:num w:numId="5">
    <w:abstractNumId w:val="2"/>
  </w:num>
  <w:num w:numId="6">
    <w:abstractNumId w:val="12"/>
  </w:num>
  <w:num w:numId="7">
    <w:abstractNumId w:val="15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8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Tc0NDextDAwMrBQ0lEKTi0uzszPAykwrAUAQB66nSwAAAA="/>
  </w:docVars>
  <w:rsids>
    <w:rsidRoot w:val="004E1CE2"/>
    <w:rsid w:val="00010A22"/>
    <w:rsid w:val="00035C9B"/>
    <w:rsid w:val="00040A64"/>
    <w:rsid w:val="000821DB"/>
    <w:rsid w:val="00095E1C"/>
    <w:rsid w:val="000B1BB5"/>
    <w:rsid w:val="000D43C3"/>
    <w:rsid w:val="00100947"/>
    <w:rsid w:val="00110C28"/>
    <w:rsid w:val="0014299A"/>
    <w:rsid w:val="00190134"/>
    <w:rsid w:val="001A4D63"/>
    <w:rsid w:val="001A5D07"/>
    <w:rsid w:val="001C296C"/>
    <w:rsid w:val="001D6A28"/>
    <w:rsid w:val="001E0227"/>
    <w:rsid w:val="002659F1"/>
    <w:rsid w:val="00285CE5"/>
    <w:rsid w:val="002E26BE"/>
    <w:rsid w:val="0033174A"/>
    <w:rsid w:val="00346EA1"/>
    <w:rsid w:val="00347520"/>
    <w:rsid w:val="003C1B7C"/>
    <w:rsid w:val="00404A6F"/>
    <w:rsid w:val="00431A49"/>
    <w:rsid w:val="00462F4C"/>
    <w:rsid w:val="00474F7B"/>
    <w:rsid w:val="00483C60"/>
    <w:rsid w:val="00486927"/>
    <w:rsid w:val="004E1CE2"/>
    <w:rsid w:val="005111AE"/>
    <w:rsid w:val="0053384E"/>
    <w:rsid w:val="00535D53"/>
    <w:rsid w:val="00543399"/>
    <w:rsid w:val="005820A5"/>
    <w:rsid w:val="005D2F5E"/>
    <w:rsid w:val="006218D8"/>
    <w:rsid w:val="007168A7"/>
    <w:rsid w:val="00741ECB"/>
    <w:rsid w:val="007808F4"/>
    <w:rsid w:val="007A319E"/>
    <w:rsid w:val="007B4FF2"/>
    <w:rsid w:val="007C4AFF"/>
    <w:rsid w:val="007D25A4"/>
    <w:rsid w:val="007E107F"/>
    <w:rsid w:val="007E28F3"/>
    <w:rsid w:val="007E52AD"/>
    <w:rsid w:val="007E6DFE"/>
    <w:rsid w:val="00800668"/>
    <w:rsid w:val="00833325"/>
    <w:rsid w:val="008446CF"/>
    <w:rsid w:val="0086610A"/>
    <w:rsid w:val="00870DB3"/>
    <w:rsid w:val="0089410D"/>
    <w:rsid w:val="008B71BD"/>
    <w:rsid w:val="008F09E7"/>
    <w:rsid w:val="00933381"/>
    <w:rsid w:val="00967F5D"/>
    <w:rsid w:val="0097048B"/>
    <w:rsid w:val="0099117D"/>
    <w:rsid w:val="009A67DE"/>
    <w:rsid w:val="009D6A8E"/>
    <w:rsid w:val="009E0F58"/>
    <w:rsid w:val="009E75F8"/>
    <w:rsid w:val="00A11B46"/>
    <w:rsid w:val="00A14031"/>
    <w:rsid w:val="00A207EA"/>
    <w:rsid w:val="00A423D0"/>
    <w:rsid w:val="00A57A00"/>
    <w:rsid w:val="00A6049D"/>
    <w:rsid w:val="00A65956"/>
    <w:rsid w:val="00A748B3"/>
    <w:rsid w:val="00A75C14"/>
    <w:rsid w:val="00A96086"/>
    <w:rsid w:val="00AB7CEA"/>
    <w:rsid w:val="00AD269C"/>
    <w:rsid w:val="00AE6DE1"/>
    <w:rsid w:val="00B2411C"/>
    <w:rsid w:val="00B53581"/>
    <w:rsid w:val="00B67E09"/>
    <w:rsid w:val="00B97DB6"/>
    <w:rsid w:val="00BA79C5"/>
    <w:rsid w:val="00BB0690"/>
    <w:rsid w:val="00BB23EC"/>
    <w:rsid w:val="00BF12C5"/>
    <w:rsid w:val="00BF6D53"/>
    <w:rsid w:val="00C073C0"/>
    <w:rsid w:val="00C12670"/>
    <w:rsid w:val="00C25E80"/>
    <w:rsid w:val="00C379E9"/>
    <w:rsid w:val="00C4241E"/>
    <w:rsid w:val="00CB4B8A"/>
    <w:rsid w:val="00CB629D"/>
    <w:rsid w:val="00CC49F2"/>
    <w:rsid w:val="00D47FF1"/>
    <w:rsid w:val="00DB3E5C"/>
    <w:rsid w:val="00DD4DAF"/>
    <w:rsid w:val="00E21EFB"/>
    <w:rsid w:val="00E27E5A"/>
    <w:rsid w:val="00E37A14"/>
    <w:rsid w:val="00E83373"/>
    <w:rsid w:val="00E860A1"/>
    <w:rsid w:val="00E92C17"/>
    <w:rsid w:val="00E9570E"/>
    <w:rsid w:val="00EB2265"/>
    <w:rsid w:val="00EC4B16"/>
    <w:rsid w:val="00F36A55"/>
    <w:rsid w:val="00F71649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9F30C78"/>
  <w15:docId w15:val="{88F20F8B-FD63-49EB-9460-4CAAAFA7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A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A4"/>
  </w:style>
  <w:style w:type="paragraph" w:styleId="Footer">
    <w:name w:val="footer"/>
    <w:basedOn w:val="Normal"/>
    <w:link w:val="FooterChar"/>
    <w:uiPriority w:val="99"/>
    <w:unhideWhenUsed/>
    <w:rsid w:val="007D2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A4"/>
  </w:style>
  <w:style w:type="paragraph" w:styleId="BalloonText">
    <w:name w:val="Balloon Text"/>
    <w:basedOn w:val="Normal"/>
    <w:link w:val="BalloonTextChar"/>
    <w:uiPriority w:val="99"/>
    <w:semiHidden/>
    <w:unhideWhenUsed/>
    <w:rsid w:val="007D25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A4"/>
    <w:rPr>
      <w:sz w:val="16"/>
      <w:szCs w:val="16"/>
    </w:rPr>
  </w:style>
  <w:style w:type="table" w:styleId="TableGrid">
    <w:name w:val="Table Grid"/>
    <w:basedOn w:val="TableNormal"/>
    <w:uiPriority w:val="59"/>
    <w:rsid w:val="007D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95E1C"/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95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E1C"/>
    <w:rPr>
      <w:color w:val="0000FF" w:themeColor="hyperlink"/>
      <w:u w:val="single"/>
    </w:rPr>
  </w:style>
  <w:style w:type="character" w:customStyle="1" w:styleId="ipaddr">
    <w:name w:val="ipaddr"/>
    <w:basedOn w:val="DefaultParagraphFont"/>
    <w:rsid w:val="00800668"/>
  </w:style>
  <w:style w:type="paragraph" w:styleId="NormalWeb">
    <w:name w:val="Normal (Web)"/>
    <w:basedOn w:val="Normal"/>
    <w:uiPriority w:val="99"/>
    <w:unhideWhenUsed/>
    <w:rsid w:val="00A57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57A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A57A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73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i">
    <w:name w:val="hi"/>
    <w:basedOn w:val="Normal"/>
    <w:rsid w:val="00BA79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n\Desktop\Academia\MyLectures\Lambton\CBD%202234-Summer2016\Templates\Lambton%20College%20In%20Toronto%20Handout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6DC826489DB48973163AA842E35A5" ma:contentTypeVersion="5" ma:contentTypeDescription="Create a new document." ma:contentTypeScope="" ma:versionID="ccb9e3a25f3642482f69dc183f01c8c6">
  <xsd:schema xmlns:xsd="http://www.w3.org/2001/XMLSchema" xmlns:xs="http://www.w3.org/2001/XMLSchema" xmlns:p="http://schemas.microsoft.com/office/2006/metadata/properties" xmlns:ns2="a8416be0-cf3f-4c84-beaa-a9c5a227ff83" xmlns:ns3="be8fabb6-d9d7-4f32-8bdd-cbd8bc699606" targetNamespace="http://schemas.microsoft.com/office/2006/metadata/properties" ma:root="true" ma:fieldsID="8eb43220ef83df42da013c9e0c4e608b" ns2:_="" ns3:_="">
    <xsd:import namespace="a8416be0-cf3f-4c84-beaa-a9c5a227ff83"/>
    <xsd:import namespace="be8fabb6-d9d7-4f32-8bdd-cbd8bc699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16be0-cf3f-4c84-beaa-a9c5a227f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fabb6-d9d7-4f32-8bdd-cbd8bc699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6FDD39-7778-4DAE-BDE4-6E5B7DD7D5A2}">
  <ds:schemaRefs>
    <ds:schemaRef ds:uri="http://schemas.microsoft.com/office/2006/documentManagement/types"/>
    <ds:schemaRef ds:uri="http://schemas.microsoft.com/office/infopath/2007/PartnerControls"/>
    <ds:schemaRef ds:uri="a8416be0-cf3f-4c84-beaa-a9c5a227ff83"/>
    <ds:schemaRef ds:uri="http://purl.org/dc/elements/1.1/"/>
    <ds:schemaRef ds:uri="http://schemas.microsoft.com/office/2006/metadata/properties"/>
    <ds:schemaRef ds:uri="be8fabb6-d9d7-4f32-8bdd-cbd8bc69960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FA696B-EB86-4C06-B99B-4298309D0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16be0-cf3f-4c84-beaa-a9c5a227ff83"/>
    <ds:schemaRef ds:uri="be8fabb6-d9d7-4f32-8bdd-cbd8bc699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787687-DB23-4B55-AA8B-ED2ACB438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College In Toronto Handout Template_Revised 2014.dotx</Template>
  <TotalTime>51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Salman Pourmajidi</dc:creator>
  <cp:lastModifiedBy>Cuong The Bui</cp:lastModifiedBy>
  <cp:revision>11</cp:revision>
  <dcterms:created xsi:type="dcterms:W3CDTF">2019-11-04T18:55:00Z</dcterms:created>
  <dcterms:modified xsi:type="dcterms:W3CDTF">2019-11-04T19:45:00Z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0x010100F786DC826489DB48973163AA842E35A5</vt:lpwstr>
  </property>
</Properties>
</file>