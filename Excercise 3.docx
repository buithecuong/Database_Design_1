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7542F4" w14:textId="31559D32" w:rsidR="00933381" w:rsidRDefault="00933381" w:rsidP="0010094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Exercise #1: </w:t>
      </w:r>
    </w:p>
    <w:p w14:paraId="3C7C4F9F" w14:textId="77777777" w:rsidR="00933381" w:rsidRDefault="00933381" w:rsidP="00100947">
      <w:pPr>
        <w:rPr>
          <w:b/>
          <w:sz w:val="28"/>
          <w:szCs w:val="28"/>
        </w:rPr>
      </w:pPr>
    </w:p>
    <w:p w14:paraId="0C8A039C" w14:textId="0D1AE94F" w:rsidR="00CB4B8A" w:rsidRDefault="00CB4B8A" w:rsidP="00100947">
      <w:pPr>
        <w:rPr>
          <w:b/>
          <w:sz w:val="28"/>
          <w:szCs w:val="28"/>
        </w:rPr>
      </w:pPr>
      <w:r>
        <w:rPr>
          <w:b/>
          <w:sz w:val="28"/>
          <w:szCs w:val="28"/>
        </w:rPr>
        <w:t>Group:</w:t>
      </w:r>
    </w:p>
    <w:p w14:paraId="2ADF92D5" w14:textId="77777777" w:rsidR="00CB4B8A" w:rsidRDefault="00CB4B8A" w:rsidP="00100947">
      <w:pPr>
        <w:rPr>
          <w:b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1"/>
        <w:gridCol w:w="2144"/>
        <w:gridCol w:w="3072"/>
        <w:gridCol w:w="2413"/>
      </w:tblGrid>
      <w:tr w:rsidR="00CB4B8A" w14:paraId="74545736" w14:textId="34084F0D" w:rsidTr="00CB4B8A">
        <w:tc>
          <w:tcPr>
            <w:tcW w:w="1001" w:type="dxa"/>
          </w:tcPr>
          <w:p w14:paraId="478E346C" w14:textId="7CAB8C63" w:rsidR="00CB4B8A" w:rsidRDefault="00CB4B8A" w:rsidP="00CB4B8A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#</w:t>
            </w:r>
          </w:p>
        </w:tc>
        <w:tc>
          <w:tcPr>
            <w:tcW w:w="2144" w:type="dxa"/>
          </w:tcPr>
          <w:p w14:paraId="357DEC1A" w14:textId="322210F0" w:rsidR="00CB4B8A" w:rsidRDefault="00CB4B8A" w:rsidP="00CB4B8A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3072" w:type="dxa"/>
          </w:tcPr>
          <w:p w14:paraId="3AD76542" w14:textId="2E47FA7A" w:rsidR="00CB4B8A" w:rsidRDefault="00CB4B8A" w:rsidP="00CB4B8A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Student ID</w:t>
            </w:r>
          </w:p>
        </w:tc>
        <w:tc>
          <w:tcPr>
            <w:tcW w:w="2413" w:type="dxa"/>
          </w:tcPr>
          <w:p w14:paraId="3DCD7B84" w14:textId="1DAB4005" w:rsidR="00CB4B8A" w:rsidRDefault="00CB4B8A" w:rsidP="00CB4B8A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Responsibility</w:t>
            </w:r>
          </w:p>
        </w:tc>
      </w:tr>
      <w:tr w:rsidR="00CB4B8A" w14:paraId="32D646FC" w14:textId="0F084FF9" w:rsidTr="00CB4B8A">
        <w:tc>
          <w:tcPr>
            <w:tcW w:w="1001" w:type="dxa"/>
          </w:tcPr>
          <w:p w14:paraId="62A2A255" w14:textId="5C35BFBA" w:rsidR="00CB4B8A" w:rsidRDefault="00CB4B8A" w:rsidP="00CB4B8A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144" w:type="dxa"/>
          </w:tcPr>
          <w:p w14:paraId="143A907E" w14:textId="27C50D94" w:rsidR="00CB4B8A" w:rsidRDefault="00CB4B8A" w:rsidP="00CB4B8A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Cuong, Bui</w:t>
            </w:r>
          </w:p>
        </w:tc>
        <w:tc>
          <w:tcPr>
            <w:tcW w:w="3072" w:type="dxa"/>
          </w:tcPr>
          <w:p w14:paraId="25C5DDAF" w14:textId="7768025B" w:rsidR="00CB4B8A" w:rsidRDefault="00D47FF1" w:rsidP="00CB4B8A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C0770339</w:t>
            </w:r>
          </w:p>
        </w:tc>
        <w:tc>
          <w:tcPr>
            <w:tcW w:w="2413" w:type="dxa"/>
          </w:tcPr>
          <w:p w14:paraId="4CF0AED7" w14:textId="77777777" w:rsidR="00CB4B8A" w:rsidRDefault="00CB4B8A" w:rsidP="00CB4B8A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CB4B8A" w14:paraId="2B13CBB5" w14:textId="48704E77" w:rsidTr="00CB4B8A">
        <w:tc>
          <w:tcPr>
            <w:tcW w:w="1001" w:type="dxa"/>
          </w:tcPr>
          <w:p w14:paraId="616E052A" w14:textId="77777777" w:rsidR="00CB4B8A" w:rsidRDefault="00CB4B8A" w:rsidP="00CB4B8A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2144" w:type="dxa"/>
          </w:tcPr>
          <w:p w14:paraId="54C9115F" w14:textId="77777777" w:rsidR="00CB4B8A" w:rsidRDefault="00CB4B8A" w:rsidP="00CB4B8A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072" w:type="dxa"/>
          </w:tcPr>
          <w:p w14:paraId="40AC3FAE" w14:textId="77777777" w:rsidR="00CB4B8A" w:rsidRDefault="00CB4B8A" w:rsidP="00CB4B8A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2413" w:type="dxa"/>
          </w:tcPr>
          <w:p w14:paraId="177EF556" w14:textId="77777777" w:rsidR="00CB4B8A" w:rsidRDefault="00CB4B8A" w:rsidP="00CB4B8A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CB4B8A" w14:paraId="03E598EA" w14:textId="7C96B05E" w:rsidTr="00CB4B8A">
        <w:tc>
          <w:tcPr>
            <w:tcW w:w="1001" w:type="dxa"/>
          </w:tcPr>
          <w:p w14:paraId="317A9BE6" w14:textId="77777777" w:rsidR="00CB4B8A" w:rsidRDefault="00CB4B8A" w:rsidP="00CB4B8A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2144" w:type="dxa"/>
          </w:tcPr>
          <w:p w14:paraId="47BB826C" w14:textId="77777777" w:rsidR="00CB4B8A" w:rsidRDefault="00CB4B8A" w:rsidP="00CB4B8A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072" w:type="dxa"/>
          </w:tcPr>
          <w:p w14:paraId="7F874817" w14:textId="77777777" w:rsidR="00CB4B8A" w:rsidRDefault="00CB4B8A" w:rsidP="00CB4B8A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2413" w:type="dxa"/>
          </w:tcPr>
          <w:p w14:paraId="3BF8F4F8" w14:textId="77777777" w:rsidR="00CB4B8A" w:rsidRDefault="00CB4B8A" w:rsidP="00CB4B8A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CB4B8A" w14:paraId="22D0D488" w14:textId="58DA9A72" w:rsidTr="00CB4B8A">
        <w:tc>
          <w:tcPr>
            <w:tcW w:w="1001" w:type="dxa"/>
          </w:tcPr>
          <w:p w14:paraId="1A27F48B" w14:textId="77777777" w:rsidR="00CB4B8A" w:rsidRDefault="00CB4B8A" w:rsidP="00CB4B8A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2144" w:type="dxa"/>
          </w:tcPr>
          <w:p w14:paraId="09DD406E" w14:textId="77777777" w:rsidR="00CB4B8A" w:rsidRDefault="00CB4B8A" w:rsidP="00CB4B8A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072" w:type="dxa"/>
          </w:tcPr>
          <w:p w14:paraId="07FD7DD4" w14:textId="77777777" w:rsidR="00CB4B8A" w:rsidRDefault="00CB4B8A" w:rsidP="00CB4B8A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2413" w:type="dxa"/>
          </w:tcPr>
          <w:p w14:paraId="5563E4C6" w14:textId="77777777" w:rsidR="00CB4B8A" w:rsidRDefault="00CB4B8A" w:rsidP="00CB4B8A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CB4B8A" w14:paraId="5BA48DBA" w14:textId="744C6634" w:rsidTr="00CB4B8A">
        <w:tc>
          <w:tcPr>
            <w:tcW w:w="1001" w:type="dxa"/>
          </w:tcPr>
          <w:p w14:paraId="407626D2" w14:textId="77777777" w:rsidR="00CB4B8A" w:rsidRDefault="00CB4B8A" w:rsidP="00CB4B8A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2144" w:type="dxa"/>
          </w:tcPr>
          <w:p w14:paraId="0FBC0FB9" w14:textId="77777777" w:rsidR="00CB4B8A" w:rsidRDefault="00CB4B8A" w:rsidP="00CB4B8A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072" w:type="dxa"/>
          </w:tcPr>
          <w:p w14:paraId="3CB3DFFC" w14:textId="77777777" w:rsidR="00CB4B8A" w:rsidRDefault="00CB4B8A" w:rsidP="00CB4B8A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2413" w:type="dxa"/>
          </w:tcPr>
          <w:p w14:paraId="31F9D6C5" w14:textId="77777777" w:rsidR="00CB4B8A" w:rsidRDefault="00CB4B8A" w:rsidP="00CB4B8A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</w:tbl>
    <w:p w14:paraId="76CC6D3A" w14:textId="77777777" w:rsidR="00CB4B8A" w:rsidRPr="00CB4B8A" w:rsidRDefault="00CB4B8A" w:rsidP="00CB4B8A">
      <w:pPr>
        <w:pStyle w:val="ListParagraph"/>
        <w:rPr>
          <w:b/>
          <w:sz w:val="28"/>
          <w:szCs w:val="28"/>
        </w:rPr>
      </w:pPr>
    </w:p>
    <w:p w14:paraId="5CF70FEE" w14:textId="46BFDCA3" w:rsidR="002E26BE" w:rsidRDefault="00AB7CEA" w:rsidP="00AB7CEA">
      <w:pPr>
        <w:tabs>
          <w:tab w:val="left" w:pos="831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49802D82" w14:textId="555EBB54" w:rsidR="000D43C3" w:rsidRDefault="000D43C3" w:rsidP="00AB7CEA">
      <w:pPr>
        <w:tabs>
          <w:tab w:val="left" w:pos="8310"/>
        </w:tabs>
        <w:rPr>
          <w:b/>
          <w:sz w:val="28"/>
          <w:szCs w:val="28"/>
        </w:rPr>
      </w:pPr>
    </w:p>
    <w:p w14:paraId="2E455CF5" w14:textId="360BFBDF" w:rsidR="000D43C3" w:rsidRDefault="000D43C3" w:rsidP="00AB7CEA">
      <w:pPr>
        <w:tabs>
          <w:tab w:val="left" w:pos="8310"/>
        </w:tabs>
        <w:rPr>
          <w:b/>
          <w:sz w:val="28"/>
          <w:szCs w:val="28"/>
        </w:rPr>
      </w:pPr>
    </w:p>
    <w:p w14:paraId="04CA5DD3" w14:textId="627E29E3" w:rsidR="000D43C3" w:rsidRDefault="000D43C3" w:rsidP="00AB7CEA">
      <w:pPr>
        <w:tabs>
          <w:tab w:val="left" w:pos="8310"/>
        </w:tabs>
        <w:rPr>
          <w:b/>
          <w:sz w:val="28"/>
          <w:szCs w:val="28"/>
        </w:rPr>
      </w:pPr>
    </w:p>
    <w:p w14:paraId="1D19D92F" w14:textId="03ADB340" w:rsidR="000D43C3" w:rsidRDefault="000D43C3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bookmarkStart w:id="0" w:name="_GoBack"/>
      <w:bookmarkEnd w:id="0"/>
    </w:p>
    <w:sectPr w:rsidR="000D43C3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66B96C" w14:textId="77777777" w:rsidR="006218D8" w:rsidRDefault="006218D8" w:rsidP="007D25A4">
      <w:r>
        <w:separator/>
      </w:r>
    </w:p>
  </w:endnote>
  <w:endnote w:type="continuationSeparator" w:id="0">
    <w:p w14:paraId="46571CCE" w14:textId="77777777" w:rsidR="006218D8" w:rsidRDefault="006218D8" w:rsidP="007D2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60"/>
    </w:tblGrid>
    <w:tr w:rsidR="007D25A4" w14:paraId="6729F641" w14:textId="77777777" w:rsidTr="007D25A4">
      <w:tc>
        <w:tcPr>
          <w:tcW w:w="9576" w:type="dxa"/>
          <w:tcBorders>
            <w:left w:val="nil"/>
            <w:bottom w:val="nil"/>
            <w:right w:val="nil"/>
          </w:tcBorders>
        </w:tcPr>
        <w:p w14:paraId="5D06C114" w14:textId="77777777" w:rsidR="007D25A4" w:rsidRPr="007D25A4" w:rsidRDefault="007E107F" w:rsidP="00FC4657">
          <w:pPr>
            <w:pStyle w:val="Footer"/>
            <w:jc w:val="right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© </w:t>
          </w:r>
          <w:r w:rsidR="007D25A4" w:rsidRPr="007D25A4">
            <w:rPr>
              <w:b/>
              <w:sz w:val="16"/>
              <w:szCs w:val="16"/>
            </w:rPr>
            <w:t xml:space="preserve"> LAMBTON COLLEGE IN TORONTO</w:t>
          </w:r>
        </w:p>
      </w:tc>
    </w:tr>
  </w:tbl>
  <w:p w14:paraId="4FD8FB39" w14:textId="77777777" w:rsidR="007D25A4" w:rsidRDefault="007D25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A67203" w14:textId="77777777" w:rsidR="006218D8" w:rsidRDefault="006218D8" w:rsidP="007D25A4">
      <w:r>
        <w:separator/>
      </w:r>
    </w:p>
  </w:footnote>
  <w:footnote w:type="continuationSeparator" w:id="0">
    <w:p w14:paraId="41A7C8CE" w14:textId="77777777" w:rsidR="006218D8" w:rsidRDefault="006218D8" w:rsidP="007D25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9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63"/>
      <w:gridCol w:w="5463"/>
    </w:tblGrid>
    <w:tr w:rsidR="007D25A4" w14:paraId="5D9330CB" w14:textId="77777777" w:rsidTr="004E1CE2">
      <w:trPr>
        <w:trHeight w:val="1155"/>
      </w:trPr>
      <w:tc>
        <w:tcPr>
          <w:tcW w:w="5463" w:type="dxa"/>
        </w:tcPr>
        <w:p w14:paraId="2CE9E8C8" w14:textId="77777777" w:rsidR="007D25A4" w:rsidRDefault="007D25A4">
          <w:pPr>
            <w:pStyle w:val="Header"/>
          </w:pPr>
          <w:r>
            <w:rPr>
              <w:noProof/>
              <w:lang w:val="en-US"/>
            </w:rPr>
            <w:drawing>
              <wp:inline distT="0" distB="0" distL="0" distR="0" wp14:anchorId="21BCC67B" wp14:editId="621725D0">
                <wp:extent cx="1790700" cy="711505"/>
                <wp:effectExtent l="0" t="0" r="0" b="0"/>
                <wp:docPr id="1" name="Picture 1" descr="Q:\Lambton In Toronto\Marketing Materials\Logos\LambtonTorontoLogo JP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Q:\Lambton In Toronto\Marketing Materials\Logos\LambtonTorontoLogo JPG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0700" cy="711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63" w:type="dxa"/>
        </w:tcPr>
        <w:p w14:paraId="24940511" w14:textId="2321C22D" w:rsidR="007D25A4" w:rsidRPr="004E1CE2" w:rsidRDefault="00D47FF1" w:rsidP="00D47FF1">
          <w:pPr>
            <w:pStyle w:val="Header"/>
            <w:rPr>
              <w:sz w:val="48"/>
              <w:szCs w:val="48"/>
            </w:rPr>
          </w:pPr>
          <w:r>
            <w:rPr>
              <w:sz w:val="40"/>
              <w:szCs w:val="48"/>
            </w:rPr>
            <w:t>CBD</w:t>
          </w:r>
          <w:r w:rsidR="00800668">
            <w:rPr>
              <w:sz w:val="40"/>
              <w:szCs w:val="48"/>
            </w:rPr>
            <w:t>-</w:t>
          </w:r>
          <w:r>
            <w:rPr>
              <w:sz w:val="40"/>
              <w:szCs w:val="48"/>
            </w:rPr>
            <w:t>2214</w:t>
          </w:r>
        </w:p>
      </w:tc>
    </w:tr>
  </w:tbl>
  <w:p w14:paraId="72C3D0DB" w14:textId="77777777" w:rsidR="007D25A4" w:rsidRDefault="007D25A4">
    <w:pPr>
      <w:pStyle w:val="Header"/>
    </w:pPr>
  </w:p>
  <w:p w14:paraId="5D305E17" w14:textId="77777777" w:rsidR="007D25A4" w:rsidRDefault="007D25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C5ADC"/>
    <w:multiLevelType w:val="hybridMultilevel"/>
    <w:tmpl w:val="BE241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90706"/>
    <w:multiLevelType w:val="hybridMultilevel"/>
    <w:tmpl w:val="638C7C62"/>
    <w:lvl w:ilvl="0" w:tplc="554222D0">
      <w:start w:val="1"/>
      <w:numFmt w:val="decimal"/>
      <w:lvlText w:val="%1."/>
      <w:lvlJc w:val="left"/>
      <w:pPr>
        <w:ind w:left="7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DBC650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02AA85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DC2F9E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706284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00464E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608F67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85EE99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A82510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CC408D"/>
    <w:multiLevelType w:val="hybridMultilevel"/>
    <w:tmpl w:val="396EBF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02F77"/>
    <w:multiLevelType w:val="multilevel"/>
    <w:tmpl w:val="6D0020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C46434"/>
    <w:multiLevelType w:val="multilevel"/>
    <w:tmpl w:val="D0142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7C318C"/>
    <w:multiLevelType w:val="hybridMultilevel"/>
    <w:tmpl w:val="5BBA7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5E0893"/>
    <w:multiLevelType w:val="hybridMultilevel"/>
    <w:tmpl w:val="0E7AD0C6"/>
    <w:lvl w:ilvl="0" w:tplc="04090019">
      <w:start w:val="1"/>
      <w:numFmt w:val="lowerLetter"/>
      <w:lvlText w:val="%1."/>
      <w:lvlJc w:val="left"/>
      <w:pPr>
        <w:ind w:left="1440" w:hanging="360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C433531"/>
    <w:multiLevelType w:val="multilevel"/>
    <w:tmpl w:val="C87279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FF0F47"/>
    <w:multiLevelType w:val="hybridMultilevel"/>
    <w:tmpl w:val="51ACB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E151D0"/>
    <w:multiLevelType w:val="multilevel"/>
    <w:tmpl w:val="BAEEEB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996F24"/>
    <w:multiLevelType w:val="multilevel"/>
    <w:tmpl w:val="2AD242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307E1B"/>
    <w:multiLevelType w:val="hybridMultilevel"/>
    <w:tmpl w:val="0ACED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1E5FA7"/>
    <w:multiLevelType w:val="multilevel"/>
    <w:tmpl w:val="C6600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6336E8C"/>
    <w:multiLevelType w:val="hybridMultilevel"/>
    <w:tmpl w:val="85268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E25EBB"/>
    <w:multiLevelType w:val="hybridMultilevel"/>
    <w:tmpl w:val="95961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9133DB"/>
    <w:multiLevelType w:val="hybridMultilevel"/>
    <w:tmpl w:val="1B0AD43C"/>
    <w:lvl w:ilvl="0" w:tplc="9B6E6286">
      <w:start w:val="1"/>
      <w:numFmt w:val="bullet"/>
      <w:lvlText w:val="•"/>
      <w:lvlJc w:val="left"/>
      <w:pPr>
        <w:ind w:left="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0BCF7CE">
      <w:start w:val="1"/>
      <w:numFmt w:val="bullet"/>
      <w:lvlText w:val="o"/>
      <w:lvlJc w:val="left"/>
      <w:pPr>
        <w:ind w:left="13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7C4F5BC">
      <w:start w:val="1"/>
      <w:numFmt w:val="bullet"/>
      <w:lvlText w:val="▪"/>
      <w:lvlJc w:val="left"/>
      <w:pPr>
        <w:ind w:left="20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1C8F02C">
      <w:start w:val="1"/>
      <w:numFmt w:val="bullet"/>
      <w:lvlText w:val="•"/>
      <w:lvlJc w:val="left"/>
      <w:pPr>
        <w:ind w:left="28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DF0EFBE">
      <w:start w:val="1"/>
      <w:numFmt w:val="bullet"/>
      <w:lvlText w:val="o"/>
      <w:lvlJc w:val="left"/>
      <w:pPr>
        <w:ind w:left="35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6EA9B0C">
      <w:start w:val="1"/>
      <w:numFmt w:val="bullet"/>
      <w:lvlText w:val="▪"/>
      <w:lvlJc w:val="left"/>
      <w:pPr>
        <w:ind w:left="42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2C2AE5A">
      <w:start w:val="1"/>
      <w:numFmt w:val="bullet"/>
      <w:lvlText w:val="•"/>
      <w:lvlJc w:val="left"/>
      <w:pPr>
        <w:ind w:left="49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03C162E">
      <w:start w:val="1"/>
      <w:numFmt w:val="bullet"/>
      <w:lvlText w:val="o"/>
      <w:lvlJc w:val="left"/>
      <w:pPr>
        <w:ind w:left="56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2705DE2">
      <w:start w:val="1"/>
      <w:numFmt w:val="bullet"/>
      <w:lvlText w:val="▪"/>
      <w:lvlJc w:val="left"/>
      <w:pPr>
        <w:ind w:left="64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77A45E9"/>
    <w:multiLevelType w:val="multilevel"/>
    <w:tmpl w:val="8ABCD9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5"/>
  </w:num>
  <w:num w:numId="3">
    <w:abstractNumId w:val="13"/>
  </w:num>
  <w:num w:numId="4">
    <w:abstractNumId w:val="0"/>
  </w:num>
  <w:num w:numId="5">
    <w:abstractNumId w:val="2"/>
  </w:num>
  <w:num w:numId="6">
    <w:abstractNumId w:val="11"/>
  </w:num>
  <w:num w:numId="7">
    <w:abstractNumId w:val="14"/>
  </w:num>
  <w:num w:numId="8">
    <w:abstractNumId w:val="6"/>
  </w:num>
  <w:num w:numId="9">
    <w:abstractNumId w:val="4"/>
  </w:num>
  <w:num w:numId="10">
    <w:abstractNumId w:val="10"/>
  </w:num>
  <w:num w:numId="11">
    <w:abstractNumId w:val="9"/>
  </w:num>
  <w:num w:numId="12">
    <w:abstractNumId w:val="7"/>
  </w:num>
  <w:num w:numId="13">
    <w:abstractNumId w:val="3"/>
  </w:num>
  <w:num w:numId="14">
    <w:abstractNumId w:val="16"/>
  </w:num>
  <w:num w:numId="15">
    <w:abstractNumId w:val="8"/>
  </w:num>
  <w:num w:numId="16">
    <w:abstractNumId w:val="5"/>
  </w:num>
  <w:num w:numId="17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attachedTemplate r:id="rId1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Q1NTc0NDextDAwMrBQ0lEKTi0uzszPAykwrAUAQB66nSwAAAA="/>
  </w:docVars>
  <w:rsids>
    <w:rsidRoot w:val="004E1CE2"/>
    <w:rsid w:val="00035C9B"/>
    <w:rsid w:val="00040A64"/>
    <w:rsid w:val="000821DB"/>
    <w:rsid w:val="00095E1C"/>
    <w:rsid w:val="000B1BB5"/>
    <w:rsid w:val="000D43C3"/>
    <w:rsid w:val="00100947"/>
    <w:rsid w:val="00110C28"/>
    <w:rsid w:val="00190134"/>
    <w:rsid w:val="001A4D63"/>
    <w:rsid w:val="001A5D07"/>
    <w:rsid w:val="001C296C"/>
    <w:rsid w:val="001D6A28"/>
    <w:rsid w:val="001E0227"/>
    <w:rsid w:val="002659F1"/>
    <w:rsid w:val="00285CE5"/>
    <w:rsid w:val="002E26BE"/>
    <w:rsid w:val="0033174A"/>
    <w:rsid w:val="00346EA1"/>
    <w:rsid w:val="00347520"/>
    <w:rsid w:val="003C1B7C"/>
    <w:rsid w:val="00404A6F"/>
    <w:rsid w:val="00431A49"/>
    <w:rsid w:val="00462F4C"/>
    <w:rsid w:val="00474F7B"/>
    <w:rsid w:val="00486927"/>
    <w:rsid w:val="004E1CE2"/>
    <w:rsid w:val="005111AE"/>
    <w:rsid w:val="0053384E"/>
    <w:rsid w:val="00535D53"/>
    <w:rsid w:val="00543399"/>
    <w:rsid w:val="005820A5"/>
    <w:rsid w:val="006218D8"/>
    <w:rsid w:val="007168A7"/>
    <w:rsid w:val="00741ECB"/>
    <w:rsid w:val="007A319E"/>
    <w:rsid w:val="007B4FF2"/>
    <w:rsid w:val="007C4AFF"/>
    <w:rsid w:val="007D25A4"/>
    <w:rsid w:val="007E107F"/>
    <w:rsid w:val="007E28F3"/>
    <w:rsid w:val="007E52AD"/>
    <w:rsid w:val="007E6DFE"/>
    <w:rsid w:val="00800668"/>
    <w:rsid w:val="00833325"/>
    <w:rsid w:val="008446CF"/>
    <w:rsid w:val="0086610A"/>
    <w:rsid w:val="00870DB3"/>
    <w:rsid w:val="0089410D"/>
    <w:rsid w:val="008B71BD"/>
    <w:rsid w:val="008F09E7"/>
    <w:rsid w:val="00933381"/>
    <w:rsid w:val="00967F5D"/>
    <w:rsid w:val="0097048B"/>
    <w:rsid w:val="009D6A8E"/>
    <w:rsid w:val="009E0F58"/>
    <w:rsid w:val="00A11B46"/>
    <w:rsid w:val="00A14031"/>
    <w:rsid w:val="00A207EA"/>
    <w:rsid w:val="00A423D0"/>
    <w:rsid w:val="00A57A00"/>
    <w:rsid w:val="00A6049D"/>
    <w:rsid w:val="00A65956"/>
    <w:rsid w:val="00A748B3"/>
    <w:rsid w:val="00A75C14"/>
    <w:rsid w:val="00A96086"/>
    <w:rsid w:val="00AB7CEA"/>
    <w:rsid w:val="00AD269C"/>
    <w:rsid w:val="00AE6DE1"/>
    <w:rsid w:val="00B2411C"/>
    <w:rsid w:val="00B53581"/>
    <w:rsid w:val="00B67E09"/>
    <w:rsid w:val="00B97DB6"/>
    <w:rsid w:val="00BA79C5"/>
    <w:rsid w:val="00BB0690"/>
    <w:rsid w:val="00BB23EC"/>
    <w:rsid w:val="00BF12C5"/>
    <w:rsid w:val="00BF6D53"/>
    <w:rsid w:val="00C073C0"/>
    <w:rsid w:val="00C12670"/>
    <w:rsid w:val="00C25E80"/>
    <w:rsid w:val="00C4241E"/>
    <w:rsid w:val="00CB4B8A"/>
    <w:rsid w:val="00CB629D"/>
    <w:rsid w:val="00CC49F2"/>
    <w:rsid w:val="00D47FF1"/>
    <w:rsid w:val="00DB3E5C"/>
    <w:rsid w:val="00DD4DAF"/>
    <w:rsid w:val="00E21EFB"/>
    <w:rsid w:val="00E37A14"/>
    <w:rsid w:val="00E83373"/>
    <w:rsid w:val="00E92C17"/>
    <w:rsid w:val="00E9570E"/>
    <w:rsid w:val="00EB2265"/>
    <w:rsid w:val="00EC4B16"/>
    <w:rsid w:val="00F36A55"/>
    <w:rsid w:val="00FC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39F30C78"/>
  <w15:docId w15:val="{88F20F8B-FD63-49EB-9460-4CAAAFA75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Theme="minorHAnsi" w:hAnsi="Tahoma" w:cs="Tahoma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57A0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3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5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25A4"/>
  </w:style>
  <w:style w:type="paragraph" w:styleId="Footer">
    <w:name w:val="footer"/>
    <w:basedOn w:val="Normal"/>
    <w:link w:val="FooterChar"/>
    <w:uiPriority w:val="99"/>
    <w:unhideWhenUsed/>
    <w:rsid w:val="007D25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25A4"/>
  </w:style>
  <w:style w:type="paragraph" w:styleId="BalloonText">
    <w:name w:val="Balloon Text"/>
    <w:basedOn w:val="Normal"/>
    <w:link w:val="BalloonTextChar"/>
    <w:uiPriority w:val="99"/>
    <w:semiHidden/>
    <w:unhideWhenUsed/>
    <w:rsid w:val="007D25A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5A4"/>
    <w:rPr>
      <w:sz w:val="16"/>
      <w:szCs w:val="16"/>
    </w:rPr>
  </w:style>
  <w:style w:type="table" w:styleId="TableGrid">
    <w:name w:val="Table Grid"/>
    <w:basedOn w:val="TableNormal"/>
    <w:uiPriority w:val="59"/>
    <w:rsid w:val="007D25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095E1C"/>
    <w:rPr>
      <w:rFonts w:asciiTheme="minorHAnsi" w:eastAsiaTheme="minorEastAsia" w:hAnsiTheme="minorHAnsi" w:cstheme="minorBidi"/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95E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5E1C"/>
    <w:rPr>
      <w:color w:val="0000FF" w:themeColor="hyperlink"/>
      <w:u w:val="single"/>
    </w:rPr>
  </w:style>
  <w:style w:type="character" w:customStyle="1" w:styleId="ipaddr">
    <w:name w:val="ipaddr"/>
    <w:basedOn w:val="DefaultParagraphFont"/>
    <w:rsid w:val="00800668"/>
  </w:style>
  <w:style w:type="paragraph" w:styleId="NormalWeb">
    <w:name w:val="Normal (Web)"/>
    <w:basedOn w:val="Normal"/>
    <w:uiPriority w:val="99"/>
    <w:unhideWhenUsed/>
    <w:rsid w:val="00A57A0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57A00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Strong">
    <w:name w:val="Strong"/>
    <w:basedOn w:val="DefaultParagraphFont"/>
    <w:uiPriority w:val="22"/>
    <w:qFormat/>
    <w:rsid w:val="00A57A0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373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i">
    <w:name w:val="hi"/>
    <w:basedOn w:val="Normal"/>
    <w:rsid w:val="00BA79C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lman\Desktop\Academia\MyLectures\Lambton\CBD%202234-Summer2016\Templates\Lambton%20College%20In%20Toronto%20Handout%20Template_Revised%2020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86DC826489DB48973163AA842E35A5" ma:contentTypeVersion="5" ma:contentTypeDescription="Create a new document." ma:contentTypeScope="" ma:versionID="ccb9e3a25f3642482f69dc183f01c8c6">
  <xsd:schema xmlns:xsd="http://www.w3.org/2001/XMLSchema" xmlns:xs="http://www.w3.org/2001/XMLSchema" xmlns:p="http://schemas.microsoft.com/office/2006/metadata/properties" xmlns:ns2="a8416be0-cf3f-4c84-beaa-a9c5a227ff83" xmlns:ns3="be8fabb6-d9d7-4f32-8bdd-cbd8bc699606" targetNamespace="http://schemas.microsoft.com/office/2006/metadata/properties" ma:root="true" ma:fieldsID="8eb43220ef83df42da013c9e0c4e608b" ns2:_="" ns3:_="">
    <xsd:import namespace="a8416be0-cf3f-4c84-beaa-a9c5a227ff83"/>
    <xsd:import namespace="be8fabb6-d9d7-4f32-8bdd-cbd8bc6996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416be0-cf3f-4c84-beaa-a9c5a227ff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8fabb6-d9d7-4f32-8bdd-cbd8bc69960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6FDD39-7778-4DAE-BDE4-6E5B7DD7D5A2}">
  <ds:schemaRefs>
    <ds:schemaRef ds:uri="http://schemas.microsoft.com/office/2006/metadata/properties"/>
    <ds:schemaRef ds:uri="be8fabb6-d9d7-4f32-8bdd-cbd8bc699606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a8416be0-cf3f-4c84-beaa-a9c5a227ff83"/>
    <ds:schemaRef ds:uri="http://purl.org/dc/elements/1.1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4FA696B-EB86-4C06-B99B-4298309D0A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416be0-cf3f-4c84-beaa-a9c5a227ff83"/>
    <ds:schemaRef ds:uri="be8fabb6-d9d7-4f32-8bdd-cbd8bc6996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787687-DB23-4B55-AA8B-ED2ACB438E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Lambton College In Toronto Handout Template_Revised 2014.dotx</Template>
  <TotalTime>0</TotalTime>
  <Pages>2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Salman Pourmajidi</dc:creator>
  <cp:lastModifiedBy>Cuong The Bui</cp:lastModifiedBy>
  <cp:revision>3</cp:revision>
  <dcterms:created xsi:type="dcterms:W3CDTF">2019-11-04T18:54:00Z</dcterms:created>
  <dcterms:modified xsi:type="dcterms:W3CDTF">2019-11-04T18:54:00Z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0x010100F786DC826489DB48973163AA842E35A5</vt:lpwstr>
  </property>
</Properties>
</file>